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0E5D7">
      <w:pPr>
        <w:pStyle w:val="3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Title some new docx file</w:t>
      </w:r>
    </w:p>
    <w:p w14:paraId="60190C7A">
      <w:pPr>
        <w:rPr>
          <w:rFonts w:hint="default"/>
          <w:lang w:val="en-US"/>
        </w:rPr>
      </w:pPr>
    </w:p>
    <w:p w14:paraId="31C15F58">
      <w:pPr>
        <w:rPr>
          <w:rFonts w:hint="default"/>
          <w:lang w:val="en-US"/>
        </w:rPr>
      </w:pPr>
      <w:r>
        <w:rPr>
          <w:rFonts w:hint="default"/>
          <w:lang w:val="en-US"/>
        </w:rPr>
        <w:t>test</w:t>
      </w:r>
    </w:p>
    <w:sectPr>
      <w:headerReference r:id="rId3" w:type="default"/>
      <w:footerReference r:id="rId4" w:type="default"/>
      <w:pgSz w:w="11906" w:h="16838"/>
      <w:pgMar w:top="1021" w:right="907" w:bottom="1134" w:left="1134" w:header="709" w:footer="649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BCC870">
    <w:pPr>
      <w:pStyle w:val="5"/>
      <w:jc w:val="center"/>
      <w:rPr>
        <w:sz w:val="24"/>
        <w:szCs w:val="24"/>
      </w:rPr>
    </w:pPr>
    <w:r>
      <w:rPr>
        <w:rFonts w:hint="eastAsia"/>
        <w:sz w:val="24"/>
        <w:szCs w:val="24"/>
      </w:rPr>
      <w:t>重要声明：只有盖上受控印章文件方为有效文件，受控文件未经许可不得私自复制、打印。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10392" w:type="dxa"/>
      <w:tblInd w:w="-318" w:type="dxa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84"/>
      <w:gridCol w:w="2410"/>
      <w:gridCol w:w="2728"/>
      <w:gridCol w:w="1134"/>
      <w:gridCol w:w="2736"/>
    </w:tblGrid>
    <w:tr w14:paraId="4D2F83D1"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611" w:hRule="atLeast"/>
      </w:trPr>
      <w:tc>
        <w:tcPr>
          <w:tcW w:w="6522" w:type="dxa"/>
          <w:gridSpan w:val="3"/>
          <w:noWrap w:val="0"/>
          <w:vAlign w:val="center"/>
        </w:tcPr>
        <w:p w14:paraId="1B6CE742">
          <w:pPr>
            <w:jc w:val="center"/>
            <w:rPr>
              <w:rFonts w:hint="eastAsia"/>
              <w:sz w:val="22"/>
            </w:rPr>
          </w:pPr>
        </w:p>
      </w:tc>
      <w:tc>
        <w:tcPr>
          <w:tcW w:w="1134" w:type="dxa"/>
          <w:noWrap w:val="0"/>
          <w:vAlign w:val="center"/>
        </w:tcPr>
        <w:p w14:paraId="52C4B679">
          <w:pPr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文件编号</w:t>
          </w:r>
        </w:p>
      </w:tc>
      <w:tc>
        <w:tcPr>
          <w:tcW w:w="2736" w:type="dxa"/>
          <w:noWrap w:val="0"/>
          <w:vAlign w:val="center"/>
        </w:tcPr>
        <w:p w14:paraId="4199D675">
          <w:pPr>
            <w:jc w:val="center"/>
            <w:rPr>
              <w:rFonts w:hint="eastAsia"/>
              <w:b/>
              <w:sz w:val="22"/>
            </w:rPr>
          </w:pPr>
          <w:r>
            <w:rPr>
              <w:rFonts w:ascii="华文中宋" w:eastAsia="华文中宋" w:cs="华文中宋"/>
              <w:color w:val="000000"/>
              <w:sz w:val="24"/>
            </w:rPr>
            <w:t>IWI-91-001</w:t>
          </w:r>
        </w:p>
      </w:tc>
    </w:tr>
    <w:tr w14:paraId="6E985D46"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32" w:hRule="atLeast"/>
      </w:trPr>
      <w:tc>
        <w:tcPr>
          <w:tcW w:w="1384" w:type="dxa"/>
          <w:noWrap w:val="0"/>
          <w:vAlign w:val="center"/>
        </w:tcPr>
        <w:p w14:paraId="08A441C9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文件名称</w:t>
          </w:r>
        </w:p>
      </w:tc>
      <w:tc>
        <w:tcPr>
          <w:tcW w:w="5138" w:type="dxa"/>
          <w:gridSpan w:val="2"/>
          <w:noWrap w:val="0"/>
          <w:vAlign w:val="center"/>
        </w:tcPr>
        <w:p w14:paraId="44286AD4">
          <w:pPr>
            <w:jc w:val="center"/>
            <w:rPr>
              <w:rFonts w:hint="default"/>
              <w:sz w:val="22"/>
              <w:lang w:val="en-US"/>
            </w:rPr>
          </w:pPr>
          <w:r>
            <w:rPr>
              <w:rFonts w:hint="default" w:ascii="Arial" w:hAnsi="Arial" w:cs="Arial"/>
              <w:b/>
              <w:sz w:val="28"/>
              <w:szCs w:val="32"/>
              <w:lang w:val="en-US"/>
            </w:rPr>
            <w:t>File name</w:t>
          </w:r>
        </w:p>
      </w:tc>
      <w:tc>
        <w:tcPr>
          <w:tcW w:w="1134" w:type="dxa"/>
          <w:noWrap w:val="0"/>
          <w:vAlign w:val="center"/>
        </w:tcPr>
        <w:p w14:paraId="0BA657B5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版本</w:t>
          </w:r>
        </w:p>
      </w:tc>
      <w:tc>
        <w:tcPr>
          <w:tcW w:w="2736" w:type="dxa"/>
          <w:noWrap w:val="0"/>
          <w:vAlign w:val="center"/>
        </w:tcPr>
        <w:p w14:paraId="56E6DD77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A</w:t>
          </w:r>
        </w:p>
      </w:tc>
    </w:tr>
    <w:tr w14:paraId="67F7B2FD">
      <w:tblPrEx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52" w:hRule="atLeast"/>
      </w:trPr>
      <w:tc>
        <w:tcPr>
          <w:tcW w:w="1384" w:type="dxa"/>
          <w:noWrap w:val="0"/>
          <w:vAlign w:val="center"/>
        </w:tcPr>
        <w:p w14:paraId="1C1F75BF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生效日期</w:t>
          </w:r>
        </w:p>
      </w:tc>
      <w:tc>
        <w:tcPr>
          <w:tcW w:w="2410" w:type="dxa"/>
          <w:noWrap w:val="0"/>
          <w:vAlign w:val="center"/>
        </w:tcPr>
        <w:p w14:paraId="6DA7D95C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2018年7月 18日</w:t>
          </w:r>
        </w:p>
      </w:tc>
      <w:tc>
        <w:tcPr>
          <w:tcW w:w="2728" w:type="dxa"/>
          <w:noWrap w:val="0"/>
          <w:vAlign w:val="center"/>
        </w:tcPr>
        <w:p w14:paraId="4F7F91D6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文件密级：对内公开</w:t>
          </w:r>
        </w:p>
      </w:tc>
      <w:tc>
        <w:tcPr>
          <w:tcW w:w="1134" w:type="dxa"/>
          <w:noWrap w:val="0"/>
          <w:vAlign w:val="center"/>
        </w:tcPr>
        <w:p w14:paraId="01CE08FA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>页 码</w:t>
          </w:r>
        </w:p>
      </w:tc>
      <w:tc>
        <w:tcPr>
          <w:tcW w:w="2736" w:type="dxa"/>
          <w:noWrap w:val="0"/>
          <w:vAlign w:val="center"/>
        </w:tcPr>
        <w:p w14:paraId="4301F678">
          <w:pPr>
            <w:jc w:val="center"/>
            <w:rPr>
              <w:rFonts w:hint="eastAsia"/>
              <w:sz w:val="22"/>
            </w:rPr>
          </w:pPr>
          <w:r>
            <w:rPr>
              <w:rFonts w:hint="eastAsia"/>
              <w:sz w:val="22"/>
            </w:rPr>
            <w:t xml:space="preserve">第 </w:t>
          </w:r>
          <w:r>
            <w:rPr>
              <w:rStyle w:val="10"/>
              <w:sz w:val="18"/>
              <w:szCs w:val="18"/>
            </w:rPr>
            <w:fldChar w:fldCharType="begin"/>
          </w:r>
          <w:r>
            <w:rPr>
              <w:rStyle w:val="10"/>
              <w:sz w:val="18"/>
              <w:szCs w:val="18"/>
            </w:rPr>
            <w:instrText xml:space="preserve"> PAGE </w:instrText>
          </w:r>
          <w:r>
            <w:rPr>
              <w:rStyle w:val="10"/>
              <w:sz w:val="18"/>
              <w:szCs w:val="18"/>
            </w:rPr>
            <w:fldChar w:fldCharType="separate"/>
          </w:r>
          <w:r>
            <w:rPr>
              <w:rStyle w:val="10"/>
              <w:sz w:val="18"/>
              <w:szCs w:val="18"/>
            </w:rPr>
            <w:t>1</w:t>
          </w:r>
          <w:r>
            <w:rPr>
              <w:rStyle w:val="10"/>
              <w:sz w:val="18"/>
              <w:szCs w:val="18"/>
            </w:rPr>
            <w:fldChar w:fldCharType="end"/>
          </w:r>
          <w:r>
            <w:rPr>
              <w:rFonts w:hint="eastAsia"/>
              <w:sz w:val="22"/>
            </w:rPr>
            <w:t xml:space="preserve"> 页,共 </w:t>
          </w:r>
          <w:r>
            <w:rPr>
              <w:rStyle w:val="10"/>
              <w:sz w:val="18"/>
              <w:szCs w:val="18"/>
            </w:rPr>
            <w:fldChar w:fldCharType="begin"/>
          </w:r>
          <w:r>
            <w:rPr>
              <w:rStyle w:val="10"/>
              <w:sz w:val="18"/>
              <w:szCs w:val="18"/>
            </w:rPr>
            <w:instrText xml:space="preserve"> NUMPAGES </w:instrText>
          </w:r>
          <w:r>
            <w:rPr>
              <w:rStyle w:val="10"/>
              <w:sz w:val="18"/>
              <w:szCs w:val="18"/>
            </w:rPr>
            <w:fldChar w:fldCharType="separate"/>
          </w:r>
          <w:r>
            <w:rPr>
              <w:rStyle w:val="10"/>
              <w:sz w:val="18"/>
              <w:szCs w:val="18"/>
            </w:rPr>
            <w:t>7</w:t>
          </w:r>
          <w:r>
            <w:rPr>
              <w:rStyle w:val="10"/>
              <w:sz w:val="18"/>
              <w:szCs w:val="18"/>
            </w:rPr>
            <w:fldChar w:fldCharType="end"/>
          </w:r>
          <w:r>
            <w:rPr>
              <w:rFonts w:hint="eastAsia"/>
              <w:sz w:val="22"/>
            </w:rPr>
            <w:t xml:space="preserve"> 页</w:t>
          </w:r>
        </w:p>
      </w:tc>
    </w:tr>
  </w:tbl>
  <w:p w14:paraId="188E0EDA">
    <w:pPr>
      <w:pStyle w:val="6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50672F"/>
    <w:multiLevelType w:val="multilevel"/>
    <w:tmpl w:val="3D50672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ascii="Arial" w:hAnsi="Arial" w:eastAsia="宋体" w:cs="Arial"/>
        <w:b/>
      </w:rPr>
    </w:lvl>
    <w:lvl w:ilvl="1" w:tentative="0">
      <w:start w:val="1"/>
      <w:numFmt w:val="decimal"/>
      <w:pStyle w:val="11"/>
      <w:lvlText w:val="%1.%2"/>
      <w:lvlJc w:val="left"/>
      <w:pPr>
        <w:tabs>
          <w:tab w:val="left" w:pos="992"/>
        </w:tabs>
        <w:ind w:left="992" w:hanging="567"/>
      </w:pPr>
      <w:rPr>
        <w:b/>
      </w:rPr>
    </w:lvl>
    <w:lvl w:ilvl="2" w:tentative="0">
      <w:start w:val="1"/>
      <w:numFmt w:val="decimal"/>
      <w:lvlText w:val="%1.%2.%3"/>
      <w:lvlJc w:val="left"/>
      <w:pPr>
        <w:tabs>
          <w:tab w:val="left" w:pos="1302"/>
        </w:tabs>
        <w:ind w:left="1302" w:hanging="567"/>
      </w:pPr>
      <w:rPr>
        <w:b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F54"/>
    <w:rsid w:val="00004E73"/>
    <w:rsid w:val="00011361"/>
    <w:rsid w:val="00017F98"/>
    <w:rsid w:val="00021E86"/>
    <w:rsid w:val="000248A0"/>
    <w:rsid w:val="0004049A"/>
    <w:rsid w:val="00042171"/>
    <w:rsid w:val="00042C20"/>
    <w:rsid w:val="00042D32"/>
    <w:rsid w:val="00051896"/>
    <w:rsid w:val="000620BF"/>
    <w:rsid w:val="00072A91"/>
    <w:rsid w:val="00083C93"/>
    <w:rsid w:val="00086BBD"/>
    <w:rsid w:val="00094058"/>
    <w:rsid w:val="00096C08"/>
    <w:rsid w:val="000A68C1"/>
    <w:rsid w:val="000B0C7D"/>
    <w:rsid w:val="000B10F5"/>
    <w:rsid w:val="000B55E9"/>
    <w:rsid w:val="000B5870"/>
    <w:rsid w:val="000B6DAB"/>
    <w:rsid w:val="000B7F3B"/>
    <w:rsid w:val="000C5765"/>
    <w:rsid w:val="000D18EE"/>
    <w:rsid w:val="000D3ADA"/>
    <w:rsid w:val="000D558F"/>
    <w:rsid w:val="000D6104"/>
    <w:rsid w:val="000D66CB"/>
    <w:rsid w:val="00107F6C"/>
    <w:rsid w:val="00116DC0"/>
    <w:rsid w:val="00116EBA"/>
    <w:rsid w:val="001178C1"/>
    <w:rsid w:val="001232C9"/>
    <w:rsid w:val="00145ACA"/>
    <w:rsid w:val="00154704"/>
    <w:rsid w:val="001564B0"/>
    <w:rsid w:val="001578C2"/>
    <w:rsid w:val="001648D7"/>
    <w:rsid w:val="001742EB"/>
    <w:rsid w:val="00174F18"/>
    <w:rsid w:val="001959A2"/>
    <w:rsid w:val="001A0B0A"/>
    <w:rsid w:val="001A45F0"/>
    <w:rsid w:val="001B7C34"/>
    <w:rsid w:val="001C2198"/>
    <w:rsid w:val="001C32DA"/>
    <w:rsid w:val="001C63BF"/>
    <w:rsid w:val="001C64CB"/>
    <w:rsid w:val="001D523B"/>
    <w:rsid w:val="001E2FDA"/>
    <w:rsid w:val="001E3554"/>
    <w:rsid w:val="00200509"/>
    <w:rsid w:val="0020192C"/>
    <w:rsid w:val="002021EA"/>
    <w:rsid w:val="00212C64"/>
    <w:rsid w:val="00216DEC"/>
    <w:rsid w:val="002265B7"/>
    <w:rsid w:val="00226B03"/>
    <w:rsid w:val="002274B6"/>
    <w:rsid w:val="00227E8F"/>
    <w:rsid w:val="002325BC"/>
    <w:rsid w:val="002335EC"/>
    <w:rsid w:val="00244B32"/>
    <w:rsid w:val="00246006"/>
    <w:rsid w:val="00246190"/>
    <w:rsid w:val="00251FC6"/>
    <w:rsid w:val="00254D1A"/>
    <w:rsid w:val="002558A9"/>
    <w:rsid w:val="0025620F"/>
    <w:rsid w:val="00256962"/>
    <w:rsid w:val="0026644B"/>
    <w:rsid w:val="002737A2"/>
    <w:rsid w:val="0029141B"/>
    <w:rsid w:val="002A4AE8"/>
    <w:rsid w:val="002A5328"/>
    <w:rsid w:val="002B094C"/>
    <w:rsid w:val="002B24DF"/>
    <w:rsid w:val="002C0022"/>
    <w:rsid w:val="002C2495"/>
    <w:rsid w:val="002D7A6A"/>
    <w:rsid w:val="002E1E4F"/>
    <w:rsid w:val="002E2C59"/>
    <w:rsid w:val="002F4598"/>
    <w:rsid w:val="00300FD1"/>
    <w:rsid w:val="003160BE"/>
    <w:rsid w:val="003160D2"/>
    <w:rsid w:val="003230AE"/>
    <w:rsid w:val="0033620A"/>
    <w:rsid w:val="00337033"/>
    <w:rsid w:val="003409F8"/>
    <w:rsid w:val="00343C37"/>
    <w:rsid w:val="00345647"/>
    <w:rsid w:val="00347299"/>
    <w:rsid w:val="003528C7"/>
    <w:rsid w:val="00373F6C"/>
    <w:rsid w:val="003753DF"/>
    <w:rsid w:val="003B4F39"/>
    <w:rsid w:val="003B54E3"/>
    <w:rsid w:val="003C3604"/>
    <w:rsid w:val="003C3A1A"/>
    <w:rsid w:val="003C5A4A"/>
    <w:rsid w:val="003C6945"/>
    <w:rsid w:val="003E1187"/>
    <w:rsid w:val="003E6742"/>
    <w:rsid w:val="003F01D0"/>
    <w:rsid w:val="00401C33"/>
    <w:rsid w:val="004026F5"/>
    <w:rsid w:val="00404E2C"/>
    <w:rsid w:val="00415459"/>
    <w:rsid w:val="00415BCC"/>
    <w:rsid w:val="00416486"/>
    <w:rsid w:val="004307B0"/>
    <w:rsid w:val="00447F53"/>
    <w:rsid w:val="00453F8E"/>
    <w:rsid w:val="004579C8"/>
    <w:rsid w:val="0047192B"/>
    <w:rsid w:val="00481AF2"/>
    <w:rsid w:val="00483F7F"/>
    <w:rsid w:val="00493418"/>
    <w:rsid w:val="00493BCB"/>
    <w:rsid w:val="00494CC1"/>
    <w:rsid w:val="004A10EF"/>
    <w:rsid w:val="004A3F6A"/>
    <w:rsid w:val="004B28C3"/>
    <w:rsid w:val="004B34A9"/>
    <w:rsid w:val="004B584A"/>
    <w:rsid w:val="004C30B2"/>
    <w:rsid w:val="004E09BA"/>
    <w:rsid w:val="004F1213"/>
    <w:rsid w:val="004F2E36"/>
    <w:rsid w:val="005019A0"/>
    <w:rsid w:val="0050468E"/>
    <w:rsid w:val="00513EAA"/>
    <w:rsid w:val="00523194"/>
    <w:rsid w:val="005266EC"/>
    <w:rsid w:val="00531830"/>
    <w:rsid w:val="00534192"/>
    <w:rsid w:val="00552E7C"/>
    <w:rsid w:val="00554B97"/>
    <w:rsid w:val="00556791"/>
    <w:rsid w:val="005577FF"/>
    <w:rsid w:val="00563F5D"/>
    <w:rsid w:val="005650C8"/>
    <w:rsid w:val="00570E87"/>
    <w:rsid w:val="00574E0B"/>
    <w:rsid w:val="00587E2E"/>
    <w:rsid w:val="00592DD5"/>
    <w:rsid w:val="0059683B"/>
    <w:rsid w:val="005A37BC"/>
    <w:rsid w:val="005B0B0F"/>
    <w:rsid w:val="005C0EAE"/>
    <w:rsid w:val="005C6600"/>
    <w:rsid w:val="005D12E6"/>
    <w:rsid w:val="005F471E"/>
    <w:rsid w:val="005F578A"/>
    <w:rsid w:val="0060501A"/>
    <w:rsid w:val="0061548F"/>
    <w:rsid w:val="006201C8"/>
    <w:rsid w:val="00624274"/>
    <w:rsid w:val="0062618B"/>
    <w:rsid w:val="0063385D"/>
    <w:rsid w:val="006340B2"/>
    <w:rsid w:val="006430D1"/>
    <w:rsid w:val="00643E98"/>
    <w:rsid w:val="006479F4"/>
    <w:rsid w:val="006500C2"/>
    <w:rsid w:val="006517F9"/>
    <w:rsid w:val="00660B51"/>
    <w:rsid w:val="00672149"/>
    <w:rsid w:val="00675D34"/>
    <w:rsid w:val="00675E36"/>
    <w:rsid w:val="00677B29"/>
    <w:rsid w:val="00682CA5"/>
    <w:rsid w:val="006941F7"/>
    <w:rsid w:val="006B150F"/>
    <w:rsid w:val="006C5F8F"/>
    <w:rsid w:val="006D0EBC"/>
    <w:rsid w:val="006D190C"/>
    <w:rsid w:val="006E03FD"/>
    <w:rsid w:val="006F192B"/>
    <w:rsid w:val="007023ED"/>
    <w:rsid w:val="0071091C"/>
    <w:rsid w:val="00711CD2"/>
    <w:rsid w:val="00720528"/>
    <w:rsid w:val="00722F6E"/>
    <w:rsid w:val="00723541"/>
    <w:rsid w:val="00724CDD"/>
    <w:rsid w:val="00725609"/>
    <w:rsid w:val="00731846"/>
    <w:rsid w:val="00731B25"/>
    <w:rsid w:val="007352C0"/>
    <w:rsid w:val="00744AF4"/>
    <w:rsid w:val="0074562D"/>
    <w:rsid w:val="007551AF"/>
    <w:rsid w:val="007576D8"/>
    <w:rsid w:val="00757DAB"/>
    <w:rsid w:val="007606F6"/>
    <w:rsid w:val="00760B95"/>
    <w:rsid w:val="00762B96"/>
    <w:rsid w:val="00776732"/>
    <w:rsid w:val="00784D59"/>
    <w:rsid w:val="00784FFA"/>
    <w:rsid w:val="00791BA0"/>
    <w:rsid w:val="00793F2C"/>
    <w:rsid w:val="007A3CFC"/>
    <w:rsid w:val="007A613B"/>
    <w:rsid w:val="007B79D9"/>
    <w:rsid w:val="007D505F"/>
    <w:rsid w:val="007D587F"/>
    <w:rsid w:val="007E0781"/>
    <w:rsid w:val="007F037C"/>
    <w:rsid w:val="007F0B69"/>
    <w:rsid w:val="00806550"/>
    <w:rsid w:val="008069D4"/>
    <w:rsid w:val="00812779"/>
    <w:rsid w:val="008171B2"/>
    <w:rsid w:val="00820792"/>
    <w:rsid w:val="008245A5"/>
    <w:rsid w:val="00825E4A"/>
    <w:rsid w:val="0082766E"/>
    <w:rsid w:val="00834092"/>
    <w:rsid w:val="00835725"/>
    <w:rsid w:val="00846012"/>
    <w:rsid w:val="0084781F"/>
    <w:rsid w:val="00863E17"/>
    <w:rsid w:val="0087223F"/>
    <w:rsid w:val="00872BDE"/>
    <w:rsid w:val="00874CAB"/>
    <w:rsid w:val="008753EE"/>
    <w:rsid w:val="00876867"/>
    <w:rsid w:val="00887D8B"/>
    <w:rsid w:val="0089665B"/>
    <w:rsid w:val="008A2882"/>
    <w:rsid w:val="008B03AB"/>
    <w:rsid w:val="008B06B2"/>
    <w:rsid w:val="008D2490"/>
    <w:rsid w:val="008D748F"/>
    <w:rsid w:val="008E1F58"/>
    <w:rsid w:val="008F0A28"/>
    <w:rsid w:val="008F0B5F"/>
    <w:rsid w:val="00900BD9"/>
    <w:rsid w:val="00907C1E"/>
    <w:rsid w:val="009115ED"/>
    <w:rsid w:val="0091165E"/>
    <w:rsid w:val="009156DA"/>
    <w:rsid w:val="0092354B"/>
    <w:rsid w:val="0092476D"/>
    <w:rsid w:val="00936B74"/>
    <w:rsid w:val="009514ED"/>
    <w:rsid w:val="00957768"/>
    <w:rsid w:val="00965D81"/>
    <w:rsid w:val="0096712F"/>
    <w:rsid w:val="00973664"/>
    <w:rsid w:val="00976698"/>
    <w:rsid w:val="0098124D"/>
    <w:rsid w:val="00987CB9"/>
    <w:rsid w:val="00994627"/>
    <w:rsid w:val="00996CEB"/>
    <w:rsid w:val="009B1E58"/>
    <w:rsid w:val="009B4E65"/>
    <w:rsid w:val="009B6312"/>
    <w:rsid w:val="009F2D97"/>
    <w:rsid w:val="009F4162"/>
    <w:rsid w:val="00A05261"/>
    <w:rsid w:val="00A05558"/>
    <w:rsid w:val="00A15CEF"/>
    <w:rsid w:val="00A16023"/>
    <w:rsid w:val="00A27071"/>
    <w:rsid w:val="00A272B8"/>
    <w:rsid w:val="00A27756"/>
    <w:rsid w:val="00A34093"/>
    <w:rsid w:val="00A35ED6"/>
    <w:rsid w:val="00A36A69"/>
    <w:rsid w:val="00A506D6"/>
    <w:rsid w:val="00A52474"/>
    <w:rsid w:val="00A570B7"/>
    <w:rsid w:val="00A628A8"/>
    <w:rsid w:val="00A67326"/>
    <w:rsid w:val="00A71546"/>
    <w:rsid w:val="00A71FFE"/>
    <w:rsid w:val="00A803EB"/>
    <w:rsid w:val="00A843AD"/>
    <w:rsid w:val="00A8746C"/>
    <w:rsid w:val="00A91778"/>
    <w:rsid w:val="00A95E73"/>
    <w:rsid w:val="00AA5B49"/>
    <w:rsid w:val="00AA64C5"/>
    <w:rsid w:val="00AA6AC9"/>
    <w:rsid w:val="00AB0C0A"/>
    <w:rsid w:val="00AB14B0"/>
    <w:rsid w:val="00AB2700"/>
    <w:rsid w:val="00AB2E02"/>
    <w:rsid w:val="00AB7E9A"/>
    <w:rsid w:val="00AC106F"/>
    <w:rsid w:val="00AD0027"/>
    <w:rsid w:val="00AE061A"/>
    <w:rsid w:val="00AF6B56"/>
    <w:rsid w:val="00AF6BE2"/>
    <w:rsid w:val="00B0749C"/>
    <w:rsid w:val="00B12334"/>
    <w:rsid w:val="00B36F26"/>
    <w:rsid w:val="00B46BE0"/>
    <w:rsid w:val="00B61358"/>
    <w:rsid w:val="00B61B50"/>
    <w:rsid w:val="00B76E55"/>
    <w:rsid w:val="00B801F8"/>
    <w:rsid w:val="00BA2360"/>
    <w:rsid w:val="00BA47D1"/>
    <w:rsid w:val="00BA6D80"/>
    <w:rsid w:val="00BB30F2"/>
    <w:rsid w:val="00BB5E6F"/>
    <w:rsid w:val="00BC7056"/>
    <w:rsid w:val="00BE4119"/>
    <w:rsid w:val="00C00446"/>
    <w:rsid w:val="00C0268B"/>
    <w:rsid w:val="00C0620C"/>
    <w:rsid w:val="00C1659D"/>
    <w:rsid w:val="00C17104"/>
    <w:rsid w:val="00C21B61"/>
    <w:rsid w:val="00C2247E"/>
    <w:rsid w:val="00C225BF"/>
    <w:rsid w:val="00C25F54"/>
    <w:rsid w:val="00C27A1E"/>
    <w:rsid w:val="00C27BD8"/>
    <w:rsid w:val="00C320B9"/>
    <w:rsid w:val="00C3374D"/>
    <w:rsid w:val="00C35D8D"/>
    <w:rsid w:val="00C3636C"/>
    <w:rsid w:val="00C36F7C"/>
    <w:rsid w:val="00C435E6"/>
    <w:rsid w:val="00C56A11"/>
    <w:rsid w:val="00C57F69"/>
    <w:rsid w:val="00C73DF4"/>
    <w:rsid w:val="00C773A8"/>
    <w:rsid w:val="00C77730"/>
    <w:rsid w:val="00C82144"/>
    <w:rsid w:val="00C86AB2"/>
    <w:rsid w:val="00C8774B"/>
    <w:rsid w:val="00C96165"/>
    <w:rsid w:val="00CA2743"/>
    <w:rsid w:val="00CA470B"/>
    <w:rsid w:val="00CB35E9"/>
    <w:rsid w:val="00CB7294"/>
    <w:rsid w:val="00CB75A7"/>
    <w:rsid w:val="00CC5C2B"/>
    <w:rsid w:val="00CC720E"/>
    <w:rsid w:val="00CD576B"/>
    <w:rsid w:val="00CD5D99"/>
    <w:rsid w:val="00CE3B8C"/>
    <w:rsid w:val="00CE75D4"/>
    <w:rsid w:val="00CF00DA"/>
    <w:rsid w:val="00D01194"/>
    <w:rsid w:val="00D01A63"/>
    <w:rsid w:val="00D02546"/>
    <w:rsid w:val="00D05636"/>
    <w:rsid w:val="00D10618"/>
    <w:rsid w:val="00D10F64"/>
    <w:rsid w:val="00D13492"/>
    <w:rsid w:val="00D17FE0"/>
    <w:rsid w:val="00D47CBF"/>
    <w:rsid w:val="00D54D64"/>
    <w:rsid w:val="00D61555"/>
    <w:rsid w:val="00D62BE0"/>
    <w:rsid w:val="00D82A2D"/>
    <w:rsid w:val="00D90084"/>
    <w:rsid w:val="00D9031F"/>
    <w:rsid w:val="00D9294C"/>
    <w:rsid w:val="00DA10F4"/>
    <w:rsid w:val="00DA3D74"/>
    <w:rsid w:val="00DA4208"/>
    <w:rsid w:val="00DA4CE5"/>
    <w:rsid w:val="00DA580F"/>
    <w:rsid w:val="00DB7674"/>
    <w:rsid w:val="00DD391D"/>
    <w:rsid w:val="00DE035D"/>
    <w:rsid w:val="00DE5109"/>
    <w:rsid w:val="00DF2A9E"/>
    <w:rsid w:val="00DF4410"/>
    <w:rsid w:val="00E016AA"/>
    <w:rsid w:val="00E04AB9"/>
    <w:rsid w:val="00E1016E"/>
    <w:rsid w:val="00E12EFF"/>
    <w:rsid w:val="00E21779"/>
    <w:rsid w:val="00E258BE"/>
    <w:rsid w:val="00E3332B"/>
    <w:rsid w:val="00E4385D"/>
    <w:rsid w:val="00E45D70"/>
    <w:rsid w:val="00E50F3D"/>
    <w:rsid w:val="00E61A55"/>
    <w:rsid w:val="00E70F08"/>
    <w:rsid w:val="00E72DB3"/>
    <w:rsid w:val="00E7730C"/>
    <w:rsid w:val="00E80443"/>
    <w:rsid w:val="00E82786"/>
    <w:rsid w:val="00E84741"/>
    <w:rsid w:val="00E85720"/>
    <w:rsid w:val="00E8724F"/>
    <w:rsid w:val="00E96323"/>
    <w:rsid w:val="00E97C21"/>
    <w:rsid w:val="00EA1DE3"/>
    <w:rsid w:val="00EB328E"/>
    <w:rsid w:val="00EB4BA0"/>
    <w:rsid w:val="00EB529B"/>
    <w:rsid w:val="00EB5DA3"/>
    <w:rsid w:val="00EB6FC4"/>
    <w:rsid w:val="00EC6845"/>
    <w:rsid w:val="00EC7F67"/>
    <w:rsid w:val="00ED4DE8"/>
    <w:rsid w:val="00ED6F76"/>
    <w:rsid w:val="00EE0A8F"/>
    <w:rsid w:val="00EE45D6"/>
    <w:rsid w:val="00EE6926"/>
    <w:rsid w:val="00EF647B"/>
    <w:rsid w:val="00EF75F5"/>
    <w:rsid w:val="00F12407"/>
    <w:rsid w:val="00F12AC3"/>
    <w:rsid w:val="00F16F0C"/>
    <w:rsid w:val="00F17D5A"/>
    <w:rsid w:val="00F24DDB"/>
    <w:rsid w:val="00F26095"/>
    <w:rsid w:val="00F26E0C"/>
    <w:rsid w:val="00F474E8"/>
    <w:rsid w:val="00F56065"/>
    <w:rsid w:val="00F63569"/>
    <w:rsid w:val="00F671FC"/>
    <w:rsid w:val="00F80A88"/>
    <w:rsid w:val="00F80EDE"/>
    <w:rsid w:val="00F84A0A"/>
    <w:rsid w:val="00F86E51"/>
    <w:rsid w:val="00F95B0E"/>
    <w:rsid w:val="00FA1D29"/>
    <w:rsid w:val="00FA4A2A"/>
    <w:rsid w:val="00FC4C23"/>
    <w:rsid w:val="00FC7982"/>
    <w:rsid w:val="00FD6598"/>
    <w:rsid w:val="00FE4E4F"/>
    <w:rsid w:val="00FF2592"/>
    <w:rsid w:val="2A6818A2"/>
    <w:rsid w:val="32B06AE0"/>
    <w:rsid w:val="47705B77"/>
    <w:rsid w:val="69356C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0">
    <w:name w:val="page number"/>
    <w:basedOn w:val="9"/>
    <w:qFormat/>
    <w:uiPriority w:val="0"/>
  </w:style>
  <w:style w:type="paragraph" w:customStyle="1" w:styleId="11">
    <w:name w:val="Chinese text2"/>
    <w:basedOn w:val="1"/>
    <w:next w:val="4"/>
    <w:qFormat/>
    <w:uiPriority w:val="0"/>
    <w:pPr>
      <w:widowControl/>
      <w:numPr>
        <w:ilvl w:val="1"/>
        <w:numId w:val="1"/>
      </w:numPr>
      <w:tabs>
        <w:tab w:val="clear" w:pos="992"/>
      </w:tabs>
      <w:spacing w:line="276" w:lineRule="auto"/>
      <w:ind w:left="851" w:hanging="426"/>
      <w:jc w:val="left"/>
    </w:pPr>
    <w:rPr>
      <w:rFonts w:ascii="Arial" w:hAnsi="Arial" w:cs="Arial"/>
      <w:bCs/>
      <w:kern w:val="0"/>
      <w:szCs w:val="21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ennis\Local%20Settings\Temporary%20Internet%20Files\Content.IE5\3ZPJBLCW\&#26032;&#19977;&#32423;&#25991;&#20214;&#27169;&#26495;%5b1%5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新三级文件模板[1]</Template>
  <Company>Legend (Beijing) Limited</Company>
  <Pages>1</Pages>
  <Words>6</Words>
  <Characters>24</Characters>
  <Lines>33</Lines>
  <Paragraphs>9</Paragraphs>
  <TotalTime>0</TotalTime>
  <ScaleCrop>false</ScaleCrop>
  <LinksUpToDate>false</LinksUpToDate>
  <CharactersWithSpaces>28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2010-05-19T01:16:00Z</dcterms:created>
  <dc:creator>l</dc:creator>
  <cp:lastModifiedBy>LiXizhi</cp:lastModifiedBy>
  <cp:lastPrinted>2018-07-16T03:11:00Z</cp:lastPrinted>
  <dcterms:modified xsi:type="dcterms:W3CDTF">2025-08-12T08:45:51Z</dcterms:modified>
  <dc:title>大富(深圳)科技有限公司</dc:title>
  <cp:revision>424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eyJoZGlkIjoiYzM3ZjhiYjhjYzYzNjM2NzhjNzQxNTY4MzM2NTBmMzAiLCJ1c2VySWQiOiIyMzg1ODc3MjMifQ==</vt:lpwstr>
  </property>
  <property fmtid="{D5CDD505-2E9C-101B-9397-08002B2CF9AE}" pid="3" name="KSOProductBuildVer">
    <vt:lpwstr>2052-12.1.0.21915</vt:lpwstr>
  </property>
  <property fmtid="{D5CDD505-2E9C-101B-9397-08002B2CF9AE}" pid="4" name="ICV">
    <vt:lpwstr>24D3F97138AF48ADA3E490C5F8AB55A9_13</vt:lpwstr>
  </property>
</Properties>
</file>